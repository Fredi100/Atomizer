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83F" w:rsidRPr="00C119D1" w:rsidRDefault="00C36811">
      <w:pPr>
        <w:pStyle w:val="Datum1"/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5000</wp14:pctPosVOffset>
                    </wp:positionV>
                  </mc:Choice>
                  <mc:Fallback>
                    <wp:positionV relativeFrom="page">
                      <wp:posOffset>534035</wp:posOffset>
                    </wp:positionV>
                  </mc:Fallback>
                </mc:AlternateContent>
                <wp:extent cx="6305550" cy="1271016"/>
                <wp:effectExtent l="0" t="0" r="0" b="0"/>
                <wp:wrapTopAndBottom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12710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348"/>
                              <w:gridCol w:w="2449"/>
                            </w:tblGrid>
                            <w:tr w:rsidR="001A783F">
                              <w:tc>
                                <w:tcPr>
                                  <w:tcW w:w="3750" w:type="pct"/>
                                </w:tcPr>
                                <w:p w:rsidR="001A783F" w:rsidRPr="00C119D1" w:rsidRDefault="009427F1">
                                  <w:pPr>
                                    <w:pStyle w:val="Kopfzeile1"/>
                                  </w:pPr>
                                  <w:r>
                                    <w:t>Atomizer GmbH</w:t>
                                  </w:r>
                                </w:p>
                                <w:p w:rsidR="001A783F" w:rsidRPr="00C119D1" w:rsidRDefault="009427F1">
                                  <w:pPr>
                                    <w:pStyle w:val="Kopfzeile1"/>
                                  </w:pPr>
                                  <w:r>
                                    <w:t>Jägerstraße 89-95 2/5/18</w:t>
                                  </w:r>
                                </w:p>
                                <w:p w:rsidR="001A783F" w:rsidRPr="00C119D1" w:rsidRDefault="009427F1">
                                  <w:pPr>
                                    <w:pStyle w:val="Kopfzeile1"/>
                                  </w:pPr>
                                  <w:r>
                                    <w:t>06602129665</w:t>
                                  </w:r>
                                </w:p>
                                <w:p w:rsidR="001A783F" w:rsidRPr="00C119D1" w:rsidRDefault="006F0C73">
                                  <w:pPr>
                                    <w:pStyle w:val="Kopfzeile1"/>
                                  </w:pPr>
                                  <w:hyperlink r:id="rId8" w:history="1">
                                    <w:r w:rsidR="00D110A0" w:rsidRPr="00566E3C">
                                      <w:rPr>
                                        <w:rStyle w:val="Hyperlink"/>
                                      </w:rPr>
                                      <w:t>fredi.emsenhuber@live.at</w:t>
                                    </w:r>
                                  </w:hyperlink>
                                </w:p>
                                <w:p w:rsidR="001A783F" w:rsidRDefault="001A783F" w:rsidP="00D110A0">
                                  <w:pPr>
                                    <w:pStyle w:val="Kopfzeile1"/>
                                  </w:pP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1A783F" w:rsidRDefault="001A783F" w:rsidP="003057D2">
                                  <w:pPr>
                                    <w:pStyle w:val="Kopfzeile1"/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1A783F" w:rsidRDefault="001A783F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15000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0;width:496.5pt;height:100.1pt;z-index:251659264;visibility:visible;mso-wrap-style:square;mso-width-percent:1000;mso-height-percent:150;mso-top-percent:50;mso-wrap-distance-left:9pt;mso-wrap-distance-top:0;mso-wrap-distance-right:9pt;mso-wrap-distance-bottom:0;mso-position-horizontal:center;mso-position-horizontal-relative:margin;mso-position-vertical-relative:page;mso-width-percent:1000;mso-height-percent:150;mso-top-percent: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" o:allowoverlap="f" filled="f" stroked="f" strokeweight=".5pt">
                <v:textbox style="mso-fit-shape-to-text:t"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348"/>
                        <w:gridCol w:w="2449"/>
                      </w:tblGrid>
                      <w:tr w:rsidR="001A783F">
                        <w:tc>
                          <w:tcPr>
                            <w:tcW w:w="3750" w:type="pct"/>
                          </w:tcPr>
                          <w:p w:rsidR="001A783F" w:rsidRPr="00C119D1" w:rsidRDefault="009427F1">
                            <w:pPr>
                              <w:pStyle w:val="Kopfzeile1"/>
                            </w:pPr>
                            <w:r>
                              <w:t>Atomizer GmbH</w:t>
                            </w:r>
                          </w:p>
                          <w:p w:rsidR="001A783F" w:rsidRPr="00C119D1" w:rsidRDefault="009427F1">
                            <w:pPr>
                              <w:pStyle w:val="Kopfzeile1"/>
                            </w:pPr>
                            <w:r>
                              <w:t>Jägerstraße 89-95 2/5/18</w:t>
                            </w:r>
                          </w:p>
                          <w:p w:rsidR="001A783F" w:rsidRPr="00C119D1" w:rsidRDefault="009427F1">
                            <w:pPr>
                              <w:pStyle w:val="Kopfzeile1"/>
                            </w:pPr>
                            <w:r>
                              <w:t>06602129665</w:t>
                            </w:r>
                          </w:p>
                          <w:p w:rsidR="001A783F" w:rsidRPr="00C119D1" w:rsidRDefault="006F0C73">
                            <w:pPr>
                              <w:pStyle w:val="Kopfzeile1"/>
                            </w:pPr>
                            <w:hyperlink r:id="rId9" w:history="1">
                              <w:r w:rsidR="00D110A0" w:rsidRPr="00566E3C">
                                <w:rPr>
                                  <w:rStyle w:val="Hyperlink"/>
                                </w:rPr>
                                <w:t>fredi.emsenhuber@live.at</w:t>
                              </w:r>
                            </w:hyperlink>
                          </w:p>
                          <w:p w:rsidR="001A783F" w:rsidRDefault="001A783F" w:rsidP="00D110A0">
                            <w:pPr>
                              <w:pStyle w:val="Kopfzeile1"/>
                            </w:pPr>
                          </w:p>
                        </w:tc>
                        <w:tc>
                          <w:tcPr>
                            <w:tcW w:w="1250" w:type="pct"/>
                          </w:tcPr>
                          <w:p w:rsidR="001A783F" w:rsidRDefault="001A783F" w:rsidP="003057D2">
                            <w:pPr>
                              <w:pStyle w:val="Kopfzeile1"/>
                              <w:jc w:val="center"/>
                            </w:pPr>
                          </w:p>
                        </w:tc>
                      </w:tr>
                    </w:tbl>
                    <w:p w:rsidR="001A783F" w:rsidRDefault="001A783F"/>
                  </w:txbxContent>
                </v:textbox>
                <w10:wrap type="topAndBottom" anchorx="margin" anchory="page"/>
              </v:shape>
            </w:pict>
          </mc:Fallback>
        </mc:AlternateContent>
      </w:r>
      <w:sdt>
        <w:sdtPr>
          <w:id w:val="1090121960"/>
          <w:placeholder>
            <w:docPart w:val="DDAC6769526947C4BB4F3CDB9C2E9A6D"/>
          </w:placeholder>
          <w:date w:fullDate="2014-12-12T00:00:00Z">
            <w:dateFormat w:val="d MMMM yyyy"/>
            <w:lid w:val="de-DE"/>
            <w:storeMappedDataAs w:val="dateTime"/>
            <w:calendar w:val="gregorian"/>
          </w:date>
        </w:sdtPr>
        <w:sdtEndPr/>
        <w:sdtContent>
          <w:r w:rsidR="009427F1">
            <w:t>12 Dezember 2014</w:t>
          </w:r>
        </w:sdtContent>
      </w:sdt>
    </w:p>
    <w:p w:rsidR="001A783F" w:rsidRPr="00C119D1" w:rsidRDefault="00D110A0">
      <w:pPr>
        <w:pStyle w:val="Empfnger"/>
      </w:pPr>
      <w:r>
        <w:t>Herr Professor Vana</w:t>
      </w:r>
      <w:r w:rsidR="001B27C4">
        <w:t>/Professor Brabenetz</w:t>
      </w:r>
    </w:p>
    <w:p w:rsidR="001A783F" w:rsidRPr="00C119D1" w:rsidRDefault="00D110A0">
      <w:r>
        <w:t>Wexstraße 19-23</w:t>
      </w:r>
    </w:p>
    <w:p w:rsidR="001A783F" w:rsidRPr="00C119D1" w:rsidRDefault="009427F1">
      <w:pPr>
        <w:pStyle w:val="Anrede1"/>
      </w:pPr>
      <w:r>
        <w:t>Sehr geehrte Damen und Herren</w:t>
      </w:r>
      <w:r w:rsidR="00C36811">
        <w:t>,</w:t>
      </w:r>
    </w:p>
    <w:p w:rsidR="001A783F" w:rsidRDefault="009427F1" w:rsidP="009427F1">
      <w:r>
        <w:t xml:space="preserve">Nach intensiven Planungsarbeiten in den letzten Wochen freuen wir uns </w:t>
      </w:r>
      <w:r w:rsidR="001B27C4">
        <w:t>I</w:t>
      </w:r>
      <w:r>
        <w:t>hnen folgenden Vorschlag vorlegen zu können:</w:t>
      </w:r>
    </w:p>
    <w:p w:rsidR="009427F1" w:rsidRDefault="009427F1" w:rsidP="009427F1">
      <w:pPr>
        <w:ind w:left="567"/>
        <w:rPr>
          <w:i/>
        </w:rPr>
      </w:pPr>
      <w:r w:rsidRPr="009427F1">
        <w:rPr>
          <w:i/>
        </w:rPr>
        <w:t>Entwicklung eines Mods zur Erweiterung der Funktionen</w:t>
      </w:r>
      <w:r>
        <w:rPr>
          <w:i/>
        </w:rPr>
        <w:t xml:space="preserve"> für Minecraft</w:t>
      </w:r>
    </w:p>
    <w:p w:rsidR="009427F1" w:rsidRDefault="009427F1" w:rsidP="009427F1">
      <w:r>
        <w:t>Atomizer erweitert die Funktionen von Minecraft</w:t>
      </w:r>
      <w:r w:rsidR="001B27C4">
        <w:t>,</w:t>
      </w:r>
      <w:r>
        <w:t xml:space="preserve"> indem es ein neues Ressourcensystem ins Spiel einfügt. Zusätzlich dazu kommen noch Möglichkeiten zur Automatisierung der Produktionsvorgänge</w:t>
      </w:r>
      <w:r w:rsidR="001B27C4">
        <w:t xml:space="preserve"> hinzu</w:t>
      </w:r>
      <w:r>
        <w:t>.</w:t>
      </w:r>
    </w:p>
    <w:p w:rsidR="009427F1" w:rsidRDefault="009427F1" w:rsidP="009427F1">
      <w:r>
        <w:t>Zur Entwicklung des Mods wurde die Programmiersprache Java ausgewählt</w:t>
      </w:r>
      <w:r w:rsidR="001B27C4">
        <w:t>,</w:t>
      </w:r>
      <w:r>
        <w:t xml:space="preserve"> da das Spiel selbst auch in Java geschrieben ist. Außerdem wird die Schnittstelle Minecraft Forge verwendet um den Mod ins Spiel zu </w:t>
      </w:r>
      <w:r w:rsidR="001B27C4">
        <w:t>i</w:t>
      </w:r>
      <w:r>
        <w:t>ntegrieren.</w:t>
      </w:r>
    </w:p>
    <w:p w:rsidR="009427F1" w:rsidRPr="009427F1" w:rsidRDefault="00D110A0" w:rsidP="009427F1">
      <w:r>
        <w:t xml:space="preserve">Aufgrund der Lizenz von </w:t>
      </w:r>
      <w:r w:rsidR="009427F1">
        <w:t>Minecraft, ist es u</w:t>
      </w:r>
      <w:r w:rsidR="001B27C4">
        <w:t>ns nicht erlaubt unser Produkt k</w:t>
      </w:r>
      <w:r w:rsidR="009427F1">
        <w:t>ommerziell zu vermarkten, dennoch würden wir uns über eine Spende freuen.</w:t>
      </w:r>
    </w:p>
    <w:p w:rsidR="001A783F" w:rsidRPr="00C119D1" w:rsidRDefault="00C36811">
      <w:pPr>
        <w:pStyle w:val="Gruformel1"/>
      </w:pPr>
      <w:r>
        <w:t>Mit freundlichen Grüßen,</w:t>
      </w:r>
    </w:p>
    <w:sdt>
      <w:sdtPr>
        <w:alias w:val="Ihr Name"/>
        <w:tag w:val=""/>
        <w:id w:val="1197042864"/>
        <w:placeholder>
          <w:docPart w:val="5B9DB6B5DF3246159E19E87AA74F6FA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1A783F" w:rsidRDefault="009427F1" w:rsidP="009427F1">
          <w:pPr>
            <w:pStyle w:val="Signatur"/>
          </w:pPr>
          <w:r>
            <w:rPr>
              <w:lang w:val="de-AT"/>
            </w:rPr>
            <w:t>Alfred Emsenhuber</w:t>
          </w:r>
        </w:p>
      </w:sdtContent>
    </w:sdt>
    <w:bookmarkStart w:id="0" w:name="_GoBack" w:displacedByCustomXml="prev"/>
    <w:bookmarkEnd w:id="0" w:displacedByCustomXml="prev"/>
    <w:sectPr w:rsidR="001A783F" w:rsidSect="002A49A8">
      <w:footerReference w:type="default" r:id="rId10"/>
      <w:pgSz w:w="11907" w:h="16839" w:code="9"/>
      <w:pgMar w:top="2908" w:right="1050" w:bottom="1148" w:left="1050" w:header="918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C73" w:rsidRDefault="006F0C73">
      <w:pPr>
        <w:spacing w:before="0" w:after="0" w:line="240" w:lineRule="auto"/>
      </w:pPr>
      <w:r>
        <w:separator/>
      </w:r>
    </w:p>
  </w:endnote>
  <w:endnote w:type="continuationSeparator" w:id="0">
    <w:p w:rsidR="006F0C73" w:rsidRDefault="006F0C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83F" w:rsidRDefault="00C36811">
    <w:pPr>
      <w:pStyle w:val="Fuzeile1"/>
    </w:pPr>
    <w:r>
      <w:t xml:space="preserve">Seite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C73" w:rsidRDefault="006F0C73">
      <w:pPr>
        <w:spacing w:before="0" w:after="0" w:line="240" w:lineRule="auto"/>
      </w:pPr>
      <w:r>
        <w:separator/>
      </w:r>
    </w:p>
  </w:footnote>
  <w:footnote w:type="continuationSeparator" w:id="0">
    <w:p w:rsidR="006F0C73" w:rsidRDefault="006F0C7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7F1"/>
    <w:rsid w:val="001275F8"/>
    <w:rsid w:val="001A783F"/>
    <w:rsid w:val="001B27C4"/>
    <w:rsid w:val="002503B5"/>
    <w:rsid w:val="002A49A8"/>
    <w:rsid w:val="003057D2"/>
    <w:rsid w:val="0041045E"/>
    <w:rsid w:val="006F0C73"/>
    <w:rsid w:val="009427F1"/>
    <w:rsid w:val="00B1461A"/>
    <w:rsid w:val="00C119D1"/>
    <w:rsid w:val="00C36811"/>
    <w:rsid w:val="00D1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B509B407-58A0-425E-A614-0B2EFD911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de-DE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kern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11">
    <w:name w:val="Überschrift 11"/>
    <w:basedOn w:val="Standard"/>
    <w:next w:val="Standard"/>
    <w:link w:val="berschrift1-Zeichen"/>
    <w:uiPriority w:val="9"/>
    <w:unhideWhenUsed/>
    <w:qFormat/>
    <w:pPr>
      <w:pageBreakBefore/>
      <w:spacing w:before="0" w:after="360" w:line="240" w:lineRule="auto"/>
      <w:ind w:left="-360" w:right="-360"/>
      <w:outlineLvl w:val="0"/>
    </w:pPr>
    <w:rPr>
      <w:rFonts w:asciiTheme="majorHAnsi" w:eastAsiaTheme="majorEastAsia" w:hAnsiTheme="majorHAnsi" w:cstheme="majorBidi"/>
      <w:sz w:val="36"/>
    </w:rPr>
  </w:style>
  <w:style w:type="paragraph" w:customStyle="1" w:styleId="berschrift21">
    <w:name w:val="Überschrift 21"/>
    <w:basedOn w:val="Standard"/>
    <w:next w:val="Standard"/>
    <w:link w:val="berschrift2-Zeichen"/>
    <w:uiPriority w:val="9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customStyle="1" w:styleId="berschrift31">
    <w:name w:val="Überschrift 31"/>
    <w:basedOn w:val="Standard"/>
    <w:next w:val="Standard"/>
    <w:link w:val="berschrift3-Zeichen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berschrift41">
    <w:name w:val="Überschrift 41"/>
    <w:basedOn w:val="Standard"/>
    <w:next w:val="Standard"/>
    <w:link w:val="berschrift4-Zeichen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berschrift51">
    <w:name w:val="Überschrift 51"/>
    <w:basedOn w:val="Standard"/>
    <w:next w:val="Standard"/>
    <w:link w:val="berschrift5-Zeichen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berschrift61">
    <w:name w:val="Überschrift 61"/>
    <w:basedOn w:val="Standard"/>
    <w:next w:val="Standard"/>
    <w:link w:val="berschrift6-Zeichen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berschrift71">
    <w:name w:val="Überschrift 71"/>
    <w:basedOn w:val="Standard"/>
    <w:next w:val="Standard"/>
    <w:link w:val="berschrift7-Zeichen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berschrift81">
    <w:name w:val="Überschrift 81"/>
    <w:basedOn w:val="Standard"/>
    <w:next w:val="Standard"/>
    <w:link w:val="berschrift8-Zeichen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berschrift91">
    <w:name w:val="Überschrift 91"/>
    <w:basedOn w:val="Standard"/>
    <w:next w:val="Standard"/>
    <w:link w:val="berschrift9-Zeichen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Kopfzeile1">
    <w:name w:val="Kopfzeile1"/>
    <w:basedOn w:val="Standard"/>
    <w:link w:val="Kopfzeilenzeichen"/>
    <w:uiPriority w:val="99"/>
    <w:unhideWhenUsed/>
    <w:qFormat/>
    <w:pPr>
      <w:spacing w:after="0" w:line="240" w:lineRule="auto"/>
    </w:pPr>
  </w:style>
  <w:style w:type="character" w:customStyle="1" w:styleId="Kopfzeilenzeichen">
    <w:name w:val="Kopfzeilenzeichen"/>
    <w:basedOn w:val="Absatz-Standardschriftart"/>
    <w:link w:val="Kopfzeile1"/>
    <w:uiPriority w:val="99"/>
    <w:rPr>
      <w:kern w:val="20"/>
    </w:rPr>
  </w:style>
  <w:style w:type="paragraph" w:customStyle="1" w:styleId="Fuzeile1">
    <w:name w:val="Fußzeile1"/>
    <w:basedOn w:val="Standard"/>
    <w:link w:val="Fuzeilenzeichen"/>
    <w:uiPriority w:val="99"/>
    <w:unhideWhenUsed/>
    <w:qFormat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uzeilenzeichen">
    <w:name w:val="Fußzeilenzeichen"/>
    <w:basedOn w:val="Absatz-Standardschriftart"/>
    <w:link w:val="Fuzeile1"/>
    <w:uiPriority w:val="99"/>
    <w:rPr>
      <w:kern w:val="20"/>
    </w:rPr>
  </w:style>
  <w:style w:type="character" w:customStyle="1" w:styleId="Platzhaltertext1">
    <w:name w:val="Platzhaltertext1"/>
    <w:basedOn w:val="Absatz-Standardschriftart"/>
    <w:uiPriority w:val="99"/>
    <w:semiHidden/>
    <w:rPr>
      <w:color w:val="808080"/>
    </w:rPr>
  </w:style>
  <w:style w:type="table" w:customStyle="1" w:styleId="Tabellengitternetz">
    <w:name w:val="Tabellengitternetz"/>
    <w:basedOn w:val="NormaleTabel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-Zeichen">
    <w:name w:val="Überschrift 1 - Zeichen"/>
    <w:basedOn w:val="Absatz-Standardschriftart"/>
    <w:link w:val="berschrift11"/>
    <w:uiPriority w:val="9"/>
    <w:rPr>
      <w:rFonts w:asciiTheme="majorHAnsi" w:eastAsiaTheme="majorEastAsia" w:hAnsiTheme="majorHAnsi" w:cstheme="majorBidi"/>
      <w:kern w:val="20"/>
      <w:sz w:val="36"/>
    </w:rPr>
  </w:style>
  <w:style w:type="character" w:customStyle="1" w:styleId="berschrift2-Zeichen">
    <w:name w:val="Überschrift 2 - Zeichen"/>
    <w:basedOn w:val="Absatz-Standardschriftart"/>
    <w:link w:val="berschrift2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customStyle="1" w:styleId="berschrift3-Zeichen">
    <w:name w:val="Überschrift 3 - Zeichen"/>
    <w:basedOn w:val="Absatz-Standardschriftart"/>
    <w:link w:val="berschrift31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berschrift4-Zeichen">
    <w:name w:val="Überschrift 4 - Zeichen"/>
    <w:basedOn w:val="Absatz-Standardschriftart"/>
    <w:link w:val="berschrift41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berschrift5-Zeichen">
    <w:name w:val="Überschrift 5 - Zeichen"/>
    <w:basedOn w:val="Absatz-Standardschriftart"/>
    <w:link w:val="berschrift51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berschrift6-Zeichen">
    <w:name w:val="Überschrift 6 - Zeichen"/>
    <w:basedOn w:val="Absatz-Standardschriftart"/>
    <w:link w:val="berschrift61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berschrift7-Zeichen">
    <w:name w:val="Überschrift 7 - Zeichen"/>
    <w:basedOn w:val="Absatz-Standardschriftart"/>
    <w:link w:val="berschrift71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berschrift8-Zeichen">
    <w:name w:val="Überschrift 8 - Zeichen"/>
    <w:basedOn w:val="Absatz-Standardschriftart"/>
    <w:link w:val="berschrift81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berschrift9-Zeichen">
    <w:name w:val="Überschrift 9 - Zeichen"/>
    <w:basedOn w:val="Absatz-Standardschriftart"/>
    <w:link w:val="berschrift91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BriefkopfTabelle">
    <w:name w:val="Briefkopf Tabelle"/>
    <w:basedOn w:val="NormaleTabelle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table" w:customStyle="1" w:styleId="Finanztabelle">
    <w:name w:val="Finanztabelle"/>
    <w:basedOn w:val="NormaleTabelle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customStyle="1" w:styleId="Datum1">
    <w:name w:val="Datum1"/>
    <w:basedOn w:val="Standard"/>
    <w:next w:val="Standard"/>
    <w:link w:val="Datumszeichen"/>
    <w:uiPriority w:val="1"/>
    <w:qFormat/>
    <w:pPr>
      <w:spacing w:before="1200" w:after="36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Datumszeichen">
    <w:name w:val="Datumszeichen"/>
    <w:basedOn w:val="Absatz-Standardschriftart"/>
    <w:link w:val="Datum1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  <w:style w:type="paragraph" w:customStyle="1" w:styleId="Empfnger">
    <w:name w:val="Empfänger"/>
    <w:basedOn w:val="Standard"/>
    <w:qFormat/>
    <w:pPr>
      <w:spacing w:after="40"/>
    </w:pPr>
    <w:rPr>
      <w:b/>
      <w:bCs/>
    </w:rPr>
  </w:style>
  <w:style w:type="paragraph" w:customStyle="1" w:styleId="Anrede1">
    <w:name w:val="Anrede1"/>
    <w:basedOn w:val="Standard"/>
    <w:next w:val="Standard"/>
    <w:link w:val="Anredezeichen"/>
    <w:uiPriority w:val="1"/>
    <w:unhideWhenUsed/>
    <w:qFormat/>
    <w:pPr>
      <w:spacing w:before="720"/>
    </w:pPr>
  </w:style>
  <w:style w:type="character" w:customStyle="1" w:styleId="Anredezeichen">
    <w:name w:val="Anredezeichen"/>
    <w:basedOn w:val="Absatz-Standardschriftart"/>
    <w:link w:val="Anrede1"/>
    <w:uiPriority w:val="1"/>
    <w:rPr>
      <w:kern w:val="20"/>
    </w:rPr>
  </w:style>
  <w:style w:type="paragraph" w:customStyle="1" w:styleId="Gruformel1">
    <w:name w:val="Grußformel1"/>
    <w:basedOn w:val="Standard"/>
    <w:link w:val="Gruformelzeichen"/>
    <w:uiPriority w:val="1"/>
    <w:unhideWhenUsed/>
    <w:qFormat/>
    <w:pPr>
      <w:spacing w:before="480" w:after="960" w:line="240" w:lineRule="auto"/>
    </w:pPr>
  </w:style>
  <w:style w:type="character" w:customStyle="1" w:styleId="Gruformelzeichen">
    <w:name w:val="Grußformelzeichen"/>
    <w:basedOn w:val="Absatz-Standardschriftart"/>
    <w:link w:val="Gruformel1"/>
    <w:uiPriority w:val="1"/>
    <w:rPr>
      <w:kern w:val="20"/>
    </w:rPr>
  </w:style>
  <w:style w:type="paragraph" w:customStyle="1" w:styleId="Signatur">
    <w:name w:val="Signatur"/>
    <w:basedOn w:val="Standard"/>
    <w:link w:val="Signaturzeichen"/>
    <w:uiPriority w:val="1"/>
    <w:unhideWhenUsed/>
    <w:qFormat/>
    <w:rPr>
      <w:b/>
      <w:bCs/>
    </w:rPr>
  </w:style>
  <w:style w:type="character" w:customStyle="1" w:styleId="Signaturzeichen">
    <w:name w:val="Signaturzeichen"/>
    <w:basedOn w:val="Absatz-Standardschriftart"/>
    <w:link w:val="Signatur"/>
    <w:uiPriority w:val="1"/>
    <w:rPr>
      <w:b/>
      <w:bCs/>
      <w:kern w:val="20"/>
    </w:rPr>
  </w:style>
  <w:style w:type="paragraph" w:customStyle="1" w:styleId="Titel1">
    <w:name w:val="Titel1"/>
    <w:basedOn w:val="Standard"/>
    <w:next w:val="Standard"/>
    <w:link w:val="Titelzeichen"/>
    <w:uiPriority w:val="1"/>
    <w:qFormat/>
    <w:pPr>
      <w:spacing w:after="48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Titelzeichen">
    <w:name w:val="Titelzeichen"/>
    <w:basedOn w:val="Absatz-Standardschriftart"/>
    <w:link w:val="Titel1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  <w:style w:type="character" w:styleId="Hyperlink">
    <w:name w:val="Hyperlink"/>
    <w:basedOn w:val="Absatz-Standardschriftart"/>
    <w:uiPriority w:val="99"/>
    <w:unhideWhenUsed/>
    <w:rsid w:val="009427F1"/>
    <w:rPr>
      <w:color w:val="64646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edi.emsenhuber@live.a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fredi.emsenhuber@live.a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edi100\AppData\Roaming\Microsoft\Templates\Briefkopf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DAC6769526947C4BB4F3CDB9C2E9A6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CAC92E-1DBF-4EF4-8A01-64A9CB43298C}"/>
      </w:docPartPr>
      <w:docPartBody>
        <w:p w:rsidR="00B2306D" w:rsidRDefault="005D7292">
          <w:pPr>
            <w:pStyle w:val="DDAC6769526947C4BB4F3CDB9C2E9A6D"/>
          </w:pPr>
          <w:r>
            <w:t>Klicken Sie hier, um ein Datum auszuwählen.</w:t>
          </w:r>
        </w:p>
      </w:docPartBody>
    </w:docPart>
    <w:docPart>
      <w:docPartPr>
        <w:name w:val="5B9DB6B5DF3246159E19E87AA74F6FA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3F403B-F2C1-4929-BD1B-1865638EB68A}"/>
      </w:docPartPr>
      <w:docPartBody>
        <w:p w:rsidR="00B2306D" w:rsidRDefault="005D7292">
          <w:pPr>
            <w:pStyle w:val="5B9DB6B5DF3246159E19E87AA74F6FA2"/>
          </w:pPr>
          <w:r>
            <w:rPr>
              <w:b/>
              <w:bCs/>
            </w:rPr>
            <w:t>[Ihr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292"/>
    <w:rsid w:val="005D7292"/>
    <w:rsid w:val="00B2306D"/>
    <w:rsid w:val="00C2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DAC6769526947C4BB4F3CDB9C2E9A6D">
    <w:name w:val="DDAC6769526947C4BB4F3CDB9C2E9A6D"/>
  </w:style>
  <w:style w:type="paragraph" w:customStyle="1" w:styleId="1DF57556BCF34B539868372B75C29DAB">
    <w:name w:val="1DF57556BCF34B539868372B75C29DAB"/>
  </w:style>
  <w:style w:type="paragraph" w:customStyle="1" w:styleId="CF4289491B164BEF9EBC57CE847CA4FD">
    <w:name w:val="CF4289491B164BEF9EBC57CE847CA4FD"/>
  </w:style>
  <w:style w:type="paragraph" w:customStyle="1" w:styleId="A59E3294DB53414280C1E6B8BB15064E">
    <w:name w:val="A59E3294DB53414280C1E6B8BB15064E"/>
  </w:style>
  <w:style w:type="paragraph" w:customStyle="1" w:styleId="5AC22B035666407BB64F9119621E3FE4">
    <w:name w:val="5AC22B035666407BB64F9119621E3FE4"/>
  </w:style>
  <w:style w:type="paragraph" w:customStyle="1" w:styleId="5B9DB6B5DF3246159E19E87AA74F6FA2">
    <w:name w:val="5B9DB6B5DF3246159E19E87AA74F6FA2"/>
  </w:style>
  <w:style w:type="paragraph" w:customStyle="1" w:styleId="1C531E943CC648B2B7D775C8732791CA">
    <w:name w:val="1C531E943CC648B2B7D775C8732791CA"/>
  </w:style>
  <w:style w:type="paragraph" w:customStyle="1" w:styleId="CB2E0B826B7546D4890879348CA157D6">
    <w:name w:val="CB2E0B826B7546D4890879348CA157D6"/>
  </w:style>
  <w:style w:type="paragraph" w:customStyle="1" w:styleId="FDB58C720BC14EF1AECE2FE08619872E">
    <w:name w:val="FDB58C720BC14EF1AECE2FE08619872E"/>
  </w:style>
  <w:style w:type="paragraph" w:customStyle="1" w:styleId="6E0CFBEF07F84781A9CE82F43DFFDB93">
    <w:name w:val="6E0CFBEF07F84781A9CE82F43DFFDB93"/>
  </w:style>
  <w:style w:type="paragraph" w:customStyle="1" w:styleId="2B2091B2B2534E6EAFBE62AC4474BF93">
    <w:name w:val="2B2091B2B2534E6EAFBE62AC4474BF93"/>
  </w:style>
  <w:style w:type="paragraph" w:customStyle="1" w:styleId="E563A6E7C7FE4327A8AC75DCA3FDD7DD">
    <w:name w:val="E563A6E7C7FE4327A8AC75DCA3FDD7DD"/>
  </w:style>
  <w:style w:type="paragraph" w:customStyle="1" w:styleId="FD16AC09604248BE86B1A049CB0680FC">
    <w:name w:val="FD16AC09604248BE86B1A049CB0680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E1BC2AC5-D34F-4736-8C3D-EAEC9ABE5C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Briefkopf(2)</Template>
  <TotalTime>0</TotalTime>
  <Pages>1</Pages>
  <Words>123</Words>
  <Characters>775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Alfred Emsenhuber</dc:creator>
  <cp:keywords/>
  <cp:lastModifiedBy>Alfred Emsenhuber</cp:lastModifiedBy>
  <cp:revision>4</cp:revision>
  <dcterms:created xsi:type="dcterms:W3CDTF">2014-12-12T11:11:00Z</dcterms:created>
  <dcterms:modified xsi:type="dcterms:W3CDTF">2014-12-12T11:18:00Z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TC028350569991</vt:lpwstr>
  </property>
</Properties>
</file>